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0DB" w:rsidRPr="008D2492" w:rsidRDefault="00836A0E" w:rsidP="009370DB">
      <w:pPr>
        <w:pStyle w:val="Kansi26"/>
        <w:rPr>
          <w:lang w:val="en-US"/>
        </w:rPr>
      </w:pPr>
      <w:r w:rsidRPr="008D2492">
        <w:rPr>
          <w:lang w:val="en-US"/>
        </w:rPr>
        <w:t>Mobile Project TTOW0630</w:t>
      </w:r>
    </w:p>
    <w:p w:rsidR="009370DB" w:rsidRPr="008D2492" w:rsidRDefault="00836A0E" w:rsidP="009370DB">
      <w:pPr>
        <w:pStyle w:val="Kansi18"/>
        <w:rPr>
          <w:lang w:val="en-US"/>
        </w:rPr>
      </w:pPr>
      <w:r w:rsidRPr="008D2492">
        <w:rPr>
          <w:lang w:val="en-US"/>
        </w:rPr>
        <w:t>Note Keeper</w:t>
      </w:r>
    </w:p>
    <w:p w:rsidR="00ED58FD" w:rsidRPr="008D2492" w:rsidRDefault="00ED58FD" w:rsidP="009370DB">
      <w:pPr>
        <w:pStyle w:val="Kansi18"/>
        <w:rPr>
          <w:lang w:val="en-US"/>
        </w:rPr>
      </w:pPr>
      <w:r w:rsidRPr="008D2492">
        <w:rPr>
          <w:lang w:val="en-US"/>
        </w:rPr>
        <w:t>Loppuraportti</w:t>
      </w:r>
    </w:p>
    <w:p w:rsidR="009370DB" w:rsidRPr="008D2492" w:rsidRDefault="009370DB" w:rsidP="009370DB">
      <w:pPr>
        <w:pStyle w:val="kansi14"/>
        <w:rPr>
          <w:lang w:val="en-US"/>
        </w:rPr>
      </w:pPr>
    </w:p>
    <w:p w:rsidR="00836A0E" w:rsidRPr="008D2492" w:rsidRDefault="00836A0E" w:rsidP="009370DB">
      <w:pPr>
        <w:pStyle w:val="kansi14"/>
        <w:rPr>
          <w:lang w:val="en-US"/>
        </w:rPr>
      </w:pPr>
    </w:p>
    <w:p w:rsidR="00836A0E" w:rsidRPr="008D2492" w:rsidRDefault="00836A0E" w:rsidP="009370DB">
      <w:pPr>
        <w:pStyle w:val="kansi14"/>
        <w:rPr>
          <w:lang w:val="en-US"/>
        </w:rPr>
      </w:pPr>
    </w:p>
    <w:p w:rsidR="00836A0E" w:rsidRPr="008D2492" w:rsidRDefault="00836A0E" w:rsidP="009370DB">
      <w:pPr>
        <w:pStyle w:val="kansi14"/>
        <w:rPr>
          <w:lang w:val="en-US"/>
        </w:rPr>
      </w:pPr>
    </w:p>
    <w:p w:rsidR="00836A0E" w:rsidRPr="008D2492" w:rsidRDefault="00836A0E" w:rsidP="009370DB">
      <w:pPr>
        <w:pStyle w:val="kansi14"/>
        <w:rPr>
          <w:lang w:val="en-US"/>
        </w:rPr>
      </w:pPr>
    </w:p>
    <w:p w:rsidR="00836A0E" w:rsidRPr="008D2492" w:rsidRDefault="00836A0E" w:rsidP="009370DB">
      <w:pPr>
        <w:pStyle w:val="kansi14"/>
        <w:rPr>
          <w:lang w:val="en-US"/>
        </w:rPr>
      </w:pPr>
    </w:p>
    <w:p w:rsidR="00836A0E" w:rsidRPr="008D2492" w:rsidRDefault="00836A0E" w:rsidP="009370DB">
      <w:pPr>
        <w:pStyle w:val="kansi14"/>
        <w:rPr>
          <w:lang w:val="en-US"/>
        </w:rPr>
      </w:pPr>
    </w:p>
    <w:p w:rsidR="00836A0E" w:rsidRPr="008D2492" w:rsidRDefault="00836A0E" w:rsidP="009370DB">
      <w:pPr>
        <w:pStyle w:val="kansi14"/>
        <w:rPr>
          <w:lang w:val="en-US"/>
        </w:rPr>
      </w:pPr>
    </w:p>
    <w:p w:rsidR="009370DB" w:rsidRPr="008D2492" w:rsidRDefault="009370DB" w:rsidP="009370DB">
      <w:pPr>
        <w:pStyle w:val="kansi14"/>
        <w:rPr>
          <w:lang w:val="en-US"/>
        </w:rPr>
      </w:pPr>
    </w:p>
    <w:p w:rsidR="009370DB" w:rsidRPr="00ED58FD" w:rsidRDefault="009370DB" w:rsidP="009370DB">
      <w:pPr>
        <w:pStyle w:val="kansi14"/>
      </w:pPr>
      <w:r w:rsidRPr="00ED58FD">
        <w:t>Artur Veselovski</w:t>
      </w:r>
    </w:p>
    <w:p w:rsidR="00836A0E" w:rsidRDefault="00836A0E" w:rsidP="009370DB">
      <w:pPr>
        <w:pStyle w:val="kansi14"/>
      </w:pPr>
      <w:r>
        <w:t>Panu Partanen</w:t>
      </w:r>
    </w:p>
    <w:p w:rsidR="00836A0E" w:rsidRDefault="00836A0E" w:rsidP="009370DB">
      <w:pPr>
        <w:pStyle w:val="kansi14"/>
      </w:pPr>
      <w:r>
        <w:t>Mikko Tiitinen</w:t>
      </w:r>
    </w:p>
    <w:p w:rsidR="00836A0E" w:rsidRDefault="00836A0E" w:rsidP="009370DB">
      <w:pPr>
        <w:pStyle w:val="kansi14"/>
      </w:pPr>
    </w:p>
    <w:p w:rsidR="009370DB" w:rsidRDefault="009370DB" w:rsidP="009370DB">
      <w:pPr>
        <w:pStyle w:val="kansi14"/>
      </w:pPr>
    </w:p>
    <w:p w:rsidR="009370DB" w:rsidRDefault="009370DB" w:rsidP="009370DB">
      <w:pPr>
        <w:pStyle w:val="kansi14"/>
      </w:pPr>
    </w:p>
    <w:p w:rsidR="00836A0E" w:rsidRDefault="00836A0E" w:rsidP="009370DB">
      <w:pPr>
        <w:pStyle w:val="kansi14"/>
      </w:pPr>
    </w:p>
    <w:p w:rsidR="00836A0E" w:rsidRDefault="00836A0E" w:rsidP="009370DB">
      <w:pPr>
        <w:pStyle w:val="kansi14"/>
      </w:pPr>
    </w:p>
    <w:p w:rsidR="00836A0E" w:rsidRDefault="00836A0E" w:rsidP="009370DB">
      <w:pPr>
        <w:pStyle w:val="kansi14"/>
      </w:pPr>
    </w:p>
    <w:p w:rsidR="00836A0E" w:rsidRDefault="00836A0E" w:rsidP="009370DB">
      <w:pPr>
        <w:pStyle w:val="kansi14"/>
      </w:pPr>
    </w:p>
    <w:p w:rsidR="00836A0E" w:rsidRDefault="00836A0E" w:rsidP="009370DB">
      <w:pPr>
        <w:pStyle w:val="kansi14"/>
      </w:pPr>
    </w:p>
    <w:p w:rsidR="00836A0E" w:rsidRDefault="00836A0E" w:rsidP="009370DB">
      <w:pPr>
        <w:pStyle w:val="kansi14"/>
      </w:pPr>
    </w:p>
    <w:p w:rsidR="009370DB" w:rsidRDefault="00836A0E" w:rsidP="009370DB">
      <w:pPr>
        <w:pStyle w:val="kansi14"/>
      </w:pPr>
      <w:r>
        <w:t>Projekti</w:t>
      </w:r>
    </w:p>
    <w:p w:rsidR="009370DB" w:rsidRDefault="00836A0E" w:rsidP="009370DB">
      <w:pPr>
        <w:pStyle w:val="kansi14"/>
      </w:pPr>
      <w:r>
        <w:t>Joulukuu 2017</w:t>
      </w:r>
    </w:p>
    <w:p w:rsidR="00CB073F" w:rsidRDefault="009370DB" w:rsidP="009370DB">
      <w:pPr>
        <w:pStyle w:val="kansi14"/>
        <w:sectPr w:rsidR="00CB073F" w:rsidSect="00CB073F">
          <w:headerReference w:type="default" r:id="rId8"/>
          <w:footerReference w:type="default" r:id="rId9"/>
          <w:pgSz w:w="11906" w:h="16838" w:code="9"/>
          <w:pgMar w:top="4905" w:right="1134" w:bottom="1134" w:left="2410" w:header="1049" w:footer="726" w:gutter="0"/>
          <w:pgNumType w:start="1"/>
          <w:cols w:space="708"/>
          <w:docGrid w:linePitch="360"/>
        </w:sectPr>
      </w:pPr>
      <w:r>
        <w:t>Tieto- ja vi</w:t>
      </w:r>
      <w:r w:rsidR="001D0457">
        <w:t>estintätekniikan koulutusohjelma</w:t>
      </w:r>
    </w:p>
    <w:p w:rsidR="00BD285C" w:rsidRDefault="00BD285C" w:rsidP="00BD285C">
      <w:pPr>
        <w:pStyle w:val="Heading1"/>
      </w:pPr>
      <w:bookmarkStart w:id="0" w:name="_Toc500262782"/>
      <w:r>
        <w:lastRenderedPageBreak/>
        <w:t>Johdanto</w:t>
      </w:r>
    </w:p>
    <w:p w:rsidR="00BD285C" w:rsidRDefault="00E23635" w:rsidP="00BD285C">
      <w:r>
        <w:t>Tämä dokumentti on l</w:t>
      </w:r>
      <w:r w:rsidR="00BD285C">
        <w:t xml:space="preserve">oppuraportti TTOW0630 Mobile Project kurssille. Dokumentissa kerrotaan mitä, miksi ja miten tehtiin ja missä onnistuttiin. </w:t>
      </w:r>
      <w:r>
        <w:t>Käydään läpi myös m</w:t>
      </w:r>
      <w:r w:rsidR="00BD285C">
        <w:t xml:space="preserve">iten ongelmat ratkaistiin ja mitä opittiin. Lisäksi itsearviointi ja arvosana ehdotus. </w:t>
      </w:r>
    </w:p>
    <w:p w:rsidR="00ED58FD" w:rsidRDefault="00ED58FD" w:rsidP="00ED58FD">
      <w:pPr>
        <w:pStyle w:val="Heading1"/>
      </w:pPr>
      <w:r>
        <w:t>Tavoite ja tulokset</w:t>
      </w:r>
    </w:p>
    <w:p w:rsidR="008D2492" w:rsidRDefault="00ED58FD" w:rsidP="008D2492">
      <w:pPr>
        <w:pStyle w:val="Heading2"/>
      </w:pPr>
      <w:r>
        <w:t>Yhteenveto toteutuksesta</w:t>
      </w:r>
    </w:p>
    <w:p w:rsidR="008D2492" w:rsidRDefault="008D793F" w:rsidP="008D2492">
      <w:r>
        <w:rPr>
          <w:lang w:val="en-US"/>
        </w:rPr>
        <w:t>Mobile Project kurssilla</w:t>
      </w:r>
      <w:r w:rsidR="008D2492" w:rsidRPr="008D793F">
        <w:rPr>
          <w:lang w:val="en-US"/>
        </w:rPr>
        <w:t xml:space="preserve"> </w:t>
      </w:r>
      <w:r w:rsidR="00FB76A3" w:rsidRPr="008D793F">
        <w:rPr>
          <w:lang w:val="en-US"/>
        </w:rPr>
        <w:t xml:space="preserve">jatkettiin Mobile Application Development kurssilla aloitettua </w:t>
      </w:r>
      <w:r w:rsidR="008D2492" w:rsidRPr="008D793F">
        <w:rPr>
          <w:lang w:val="en-US"/>
        </w:rPr>
        <w:t>cross-platform</w:t>
      </w:r>
      <w:r w:rsidR="00B62D96">
        <w:rPr>
          <w:lang w:val="en-US"/>
        </w:rPr>
        <w:t>,</w:t>
      </w:r>
      <w:r w:rsidR="008D2492" w:rsidRPr="008D793F">
        <w:rPr>
          <w:lang w:val="en-US"/>
        </w:rPr>
        <w:t xml:space="preserve"> full-stack mobiilisovellus</w:t>
      </w:r>
      <w:r w:rsidRPr="008D793F">
        <w:rPr>
          <w:lang w:val="en-US"/>
        </w:rPr>
        <w:t>t</w:t>
      </w:r>
      <w:r>
        <w:rPr>
          <w:lang w:val="en-US"/>
        </w:rPr>
        <w:t>a</w:t>
      </w:r>
      <w:r w:rsidR="008D2492" w:rsidRPr="008D793F">
        <w:rPr>
          <w:lang w:val="en-US"/>
        </w:rPr>
        <w:t xml:space="preserve">. </w:t>
      </w:r>
      <w:r w:rsidR="00B74555">
        <w:t>Tarkoituksena oli tehdä sovellus joka ylläpitää</w:t>
      </w:r>
      <w:r w:rsidR="008D2492">
        <w:t xml:space="preserve"> käyt</w:t>
      </w:r>
      <w:r w:rsidR="00B74555">
        <w:t>täjien muistutuksia ja tehtäviä tietokannassa, jonne voidaan lisätä poistaa tai muokata tietoja. Sovellus pystyi myös ilmoittamaan käyttäjää tehtävän tai muistutuksen takarajan koittaessa, jos käyttäjä oli asettanut takarajan.</w:t>
      </w:r>
    </w:p>
    <w:p w:rsidR="005B0209" w:rsidRDefault="008D2492" w:rsidP="008D2492">
      <w:r w:rsidRPr="00BD36A0">
        <w:t xml:space="preserve">Projektissa oli </w:t>
      </w:r>
      <w:r w:rsidR="00461697" w:rsidRPr="00BD36A0">
        <w:t xml:space="preserve">neljä selkeää tavoitetta. </w:t>
      </w:r>
      <w:r w:rsidR="005B0209">
        <w:t>Ensimmäisenä tavoitteena oli tuottaa toimiva full-stack kokonaisuus, jota pysytytään hyödyntämään mobiililaitteissa, sekä mahdollisissa web-applikaatioissa.</w:t>
      </w:r>
    </w:p>
    <w:p w:rsidR="008E0E3B" w:rsidRDefault="00461697" w:rsidP="008D2492">
      <w:r>
        <w:t>Toise</w:t>
      </w:r>
      <w:r w:rsidR="00330AE9">
        <w:t>na oli oppia</w:t>
      </w:r>
      <w:r>
        <w:t xml:space="preserve"> ymmärtämään </w:t>
      </w:r>
      <w:r w:rsidR="00330AE9">
        <w:t xml:space="preserve">ja </w:t>
      </w:r>
      <w:r>
        <w:t>tekemään laaja cross-platform mobiilisovellus, johon pystyisi tuoda mukaan ful</w:t>
      </w:r>
      <w:r w:rsidR="0029187E">
        <w:t>l-stack kehittäjän eri tasot</w:t>
      </w:r>
      <w:r>
        <w:t xml:space="preserve"> yhdeksi kokonaisuudeksi.</w:t>
      </w:r>
    </w:p>
    <w:p w:rsidR="008E0E3B" w:rsidRDefault="00461697" w:rsidP="008D2492">
      <w:r>
        <w:t xml:space="preserve">Kolmantena tavoitteena oli syventyä </w:t>
      </w:r>
      <w:r w:rsidR="008D793F">
        <w:t>J</w:t>
      </w:r>
      <w:r w:rsidR="008E0E3B">
        <w:t>avaS</w:t>
      </w:r>
      <w:r>
        <w:t>criptiin</w:t>
      </w:r>
      <w:r w:rsidR="00E23635">
        <w:t xml:space="preserve"> ja varsinkin React Nativeen</w:t>
      </w:r>
      <w:r w:rsidR="008D793F">
        <w:t>, sekä</w:t>
      </w:r>
      <w:r>
        <w:t xml:space="preserve"> selvittää mihin kaikkeen sitä pystyy käyttämään ja missä sen rajat tulevat vastaan. </w:t>
      </w:r>
    </w:p>
    <w:p w:rsidR="00461697" w:rsidRDefault="005B0209" w:rsidP="008D2492">
      <w:r>
        <w:t>Neljäntenä tavoitteena oli saada kaikki suunnitellut ominaisuudet valmiiksi ajallaan, ja niin että ne toimisivat halutulla tavalla.</w:t>
      </w:r>
    </w:p>
    <w:p w:rsidR="00ED58FD" w:rsidRDefault="00ED58FD" w:rsidP="00ED58FD">
      <w:pPr>
        <w:pStyle w:val="Heading2"/>
      </w:pPr>
      <w:r>
        <w:lastRenderedPageBreak/>
        <w:t>Projektin onnistuminen</w:t>
      </w:r>
    </w:p>
    <w:p w:rsidR="00566D7C" w:rsidRDefault="00566D7C" w:rsidP="00FB76A3">
      <w:r>
        <w:t>Sovellukselle oli olemassa hyvä pohja toisen kurssin toteutuksesta, joten suunnitteleminen ja liikkeelle lähtö oli sujuvaa. Suunnitteluvaiheessa keskityimme keksimään uusia ominaisuuksia, jotka jäi edellisestä toteutuksesta tekemättä tai eivät mahtuneet aihepiiriin. Käyttöliittymän suunnittelu oli valmis jo heti alussa, sillä edellisessä toteutuksessa tehty käyttöliittymä oli mielestämme sopiva.</w:t>
      </w:r>
      <w:r w:rsidR="00221B2B">
        <w:t xml:space="preserve"> Suunnitteluvaiheessa perehdytimme myös itseämme teknologioihin, tosin alla oli jo osaamista edellisestä toteutuksesta.</w:t>
      </w:r>
    </w:p>
    <w:p w:rsidR="00566D7C" w:rsidRDefault="00720BFA" w:rsidP="00FB76A3">
      <w:r>
        <w:t>Projektin toteutuksessa noudatettiin suu</w:t>
      </w:r>
      <w:r w:rsidR="0029187E">
        <w:t>nniteltuja vaiheita ja tehtäviä.</w:t>
      </w:r>
      <w:r>
        <w:t xml:space="preserve"> </w:t>
      </w:r>
      <w:r w:rsidR="0029187E">
        <w:t>H</w:t>
      </w:r>
      <w:r>
        <w:t xml:space="preserve">eikkoutta oli aikataulutuksessa ja säännöllisessä työskentelemisessä. Projektin tekeminen </w:t>
      </w:r>
      <w:r w:rsidR="00330AE9">
        <w:t xml:space="preserve">ei ollut </w:t>
      </w:r>
      <w:r>
        <w:t>viikoittaista muiden kurssitöiden</w:t>
      </w:r>
      <w:r w:rsidR="0029187E">
        <w:t xml:space="preserve"> ja menojen</w:t>
      </w:r>
      <w:r>
        <w:t xml:space="preserve"> takia, joten siinä olisi ollut parannettavaa.</w:t>
      </w:r>
      <w:r w:rsidR="00221B2B">
        <w:t xml:space="preserve"> Projektin toteutusvaiheessa emme törmänneet suurempiin ongelmiin, poislukien aikataulutuksen.</w:t>
      </w:r>
      <w:r w:rsidR="005B0209">
        <w:t xml:space="preserve"> </w:t>
      </w:r>
    </w:p>
    <w:p w:rsidR="00E23635" w:rsidRPr="00A845E8" w:rsidRDefault="00566D7C" w:rsidP="00FB76A3">
      <w:r>
        <w:t>Sovelluksesta onnistuttiin tehdä nopea ja helppokäyttöinen. Suunnitellut ominaisuudet saatiin toimiviksi ja valmiiksi ajallaan, vaikka vähän kiire meinasi tulla. Saimme aikaan toimivan Full-stack kokonaisuuden ja onnistuneen cross-platform sovelluksen. Sovelluksen tärkeimmät ominaisuudet toimivat odotetusti, mutta bugeja tietenki löytyy.</w:t>
      </w:r>
      <w:r w:rsidR="00720BFA">
        <w:t xml:space="preserve"> </w:t>
      </w:r>
    </w:p>
    <w:p w:rsidR="00E23635" w:rsidRDefault="00E23635" w:rsidP="00FB76A3">
      <w:r>
        <w:t xml:space="preserve">Paremman ajankäytön kautta olisimme onnistuneet rakentamaan </w:t>
      </w:r>
      <w:r w:rsidR="00A845E8">
        <w:t>sovellukseen suunnitellut ominaisuudet aiemmin, jolloin aikaa olisi jäänyt enemmän optimointiin ja bugien korjaamiseen.</w:t>
      </w:r>
    </w:p>
    <w:p w:rsidR="00720BFA" w:rsidRPr="00FB76A3" w:rsidRDefault="00720BFA" w:rsidP="00FB76A3">
      <w:r>
        <w:t>Suunnitelmassa oli arvioitu työmääräksi noin 45-</w:t>
      </w:r>
      <w:r w:rsidR="00040C8D">
        <w:t xml:space="preserve">55h/ryhmäläinen, mutta se ei kuitenkaan vastannut kurssin odotettua työmäärää, joka on 135h/ryhmäläinen. </w:t>
      </w:r>
      <w:r w:rsidR="005971BF">
        <w:t>S</w:t>
      </w:r>
      <w:r w:rsidR="00040C8D">
        <w:t>uunnitelmassa ei ollut huomioitu perehtymistä ja harjoittelua eri aihealueisiin sekä itsenäistä opiskelua</w:t>
      </w:r>
      <w:r w:rsidR="005971BF">
        <w:t xml:space="preserve">, joten työmäärä on </w:t>
      </w:r>
      <w:r w:rsidR="00330AE9">
        <w:t xml:space="preserve">todellisuudessa huomattavasti </w:t>
      </w:r>
      <w:r w:rsidR="005971BF">
        <w:t>korkeampi kuin arvioitu työmäärä.</w:t>
      </w:r>
    </w:p>
    <w:bookmarkEnd w:id="0"/>
    <w:p w:rsidR="00ED58FD" w:rsidRDefault="00ED58FD" w:rsidP="00ED58FD">
      <w:pPr>
        <w:pStyle w:val="Heading1"/>
      </w:pPr>
      <w:r>
        <w:lastRenderedPageBreak/>
        <w:t>Ongelma ja niiden ratkaisut</w:t>
      </w:r>
    </w:p>
    <w:p w:rsidR="00ED58FD" w:rsidRDefault="00ED58FD" w:rsidP="00ED58FD">
      <w:pPr>
        <w:pStyle w:val="Heading2"/>
      </w:pPr>
      <w:r>
        <w:t>Suunnittelussa</w:t>
      </w:r>
    </w:p>
    <w:p w:rsidR="005971BF" w:rsidRPr="005971BF" w:rsidRDefault="005971BF" w:rsidP="005971BF">
      <w:r w:rsidRPr="00024E90">
        <w:t xml:space="preserve">Suunnittelussa ei ollut erityisiä ongelmia. </w:t>
      </w:r>
      <w:r w:rsidR="00024E90" w:rsidRPr="00024E90">
        <w:t>Teknologiat ja työkalut olivat kaikki jollain tasolla kaikille tuttuja, joten ei</w:t>
      </w:r>
      <w:r w:rsidRPr="00024E90">
        <w:t xml:space="preserve"> tarvinnu</w:t>
      </w:r>
      <w:r w:rsidR="00F12390" w:rsidRPr="00024E90">
        <w:t>t tai miettiä mikä olisi</w:t>
      </w:r>
      <w:r w:rsidRPr="00024E90">
        <w:t xml:space="preserve"> oikea tapa tehdä</w:t>
      </w:r>
      <w:r w:rsidR="00F12390" w:rsidRPr="00024E90">
        <w:t>.</w:t>
      </w:r>
    </w:p>
    <w:p w:rsidR="00024E90" w:rsidRPr="00024E90" w:rsidRDefault="00ED58FD" w:rsidP="00024E90">
      <w:pPr>
        <w:pStyle w:val="Heading2"/>
      </w:pPr>
      <w:r>
        <w:t>Toteutuksessa</w:t>
      </w:r>
    </w:p>
    <w:p w:rsidR="00024E90" w:rsidRDefault="00024E90" w:rsidP="00F12390">
      <w:r>
        <w:t>O</w:t>
      </w:r>
      <w:r w:rsidR="005B0209">
        <w:t>ngelmia tuli tietojen päivityksi</w:t>
      </w:r>
      <w:r>
        <w:t>ssä. API oli koodattu sillä tav</w:t>
      </w:r>
      <w:r w:rsidR="005B0209">
        <w:t>oin että tietojen päivityksessä</w:t>
      </w:r>
      <w:r>
        <w:t xml:space="preserve"> piti kaikki kentät päivittää vaikka vain todellisuudessa yksi kenttä tarvitsi päivitystä. </w:t>
      </w:r>
      <w:r w:rsidR="005B0209">
        <w:t>Suurilla käyttäjäluvuilla tämä saattaisi kuormittaa sovellusta/backendia liikaa ja aiheuttaisi epävakautta. Tätä ongelmaa</w:t>
      </w:r>
      <w:r>
        <w:t xml:space="preserve"> ei</w:t>
      </w:r>
      <w:r w:rsidR="005B0209">
        <w:t xml:space="preserve"> kuitenkaan</w:t>
      </w:r>
      <w:r>
        <w:t xml:space="preserve"> </w:t>
      </w:r>
      <w:r w:rsidR="005B0209">
        <w:t>keretty ratkaista, mutta pyritään ratkaisemaan</w:t>
      </w:r>
      <w:r>
        <w:t xml:space="preserve"> myöhemmällä ajalla. </w:t>
      </w:r>
    </w:p>
    <w:p w:rsidR="009F7424" w:rsidRDefault="009F7424" w:rsidP="00F12390">
      <w:r w:rsidRPr="00024E90">
        <w:t xml:space="preserve">Käyttöliittymän tekemisessä ilmeni ongelmia saada </w:t>
      </w:r>
      <w:r w:rsidR="00024E90">
        <w:t>käyttöliittymästä</w:t>
      </w:r>
      <w:r w:rsidRPr="00024E90">
        <w:t xml:space="preserve"> </w:t>
      </w:r>
      <w:r w:rsidR="00024E90">
        <w:t>”</w:t>
      </w:r>
      <w:r w:rsidRPr="00024E90">
        <w:t>natiivin</w:t>
      </w:r>
      <w:r w:rsidR="00024E90">
        <w:t>”</w:t>
      </w:r>
      <w:r w:rsidRPr="00024E90">
        <w:t xml:space="preserve"> </w:t>
      </w:r>
      <w:r w:rsidR="00024E90">
        <w:t>näköistä</w:t>
      </w:r>
      <w:r w:rsidRPr="00024E90">
        <w:t xml:space="preserve">, koska projektissa oli kaksi eri alustaa ja piti huomioida jokainen komponentti molemmissa. </w:t>
      </w:r>
      <w:r w:rsidR="00024E90">
        <w:t>Sovelluksesta tuli ”</w:t>
      </w:r>
      <w:r w:rsidR="00330AE9" w:rsidRPr="00024E90">
        <w:t>hyb</w:t>
      </w:r>
      <w:r w:rsidRPr="00024E90">
        <w:t>ridi</w:t>
      </w:r>
      <w:r w:rsidR="00024E90">
        <w:t>”</w:t>
      </w:r>
      <w:r w:rsidRPr="00024E90">
        <w:t xml:space="preserve"> eli kokonaisuus ei näytä täysin </w:t>
      </w:r>
      <w:r w:rsidR="00024E90">
        <w:t>”</w:t>
      </w:r>
      <w:r w:rsidRPr="00024E90">
        <w:t>natiivilta</w:t>
      </w:r>
      <w:r w:rsidR="00024E90">
        <w:t>”</w:t>
      </w:r>
      <w:r w:rsidRPr="00024E90">
        <w:t xml:space="preserve"> kummallakaan alustalla.</w:t>
      </w:r>
      <w:r w:rsidR="005B0209">
        <w:t xml:space="preserve"> Käyttöliittymä pyritään tulevaisuudessa saada näyttämään ”natiivilta” tai tehdään ihan uniikki käyttöliittymä.</w:t>
      </w:r>
    </w:p>
    <w:p w:rsidR="005B0209" w:rsidRPr="00F12390" w:rsidRDefault="005B0209" w:rsidP="00F12390">
      <w:r>
        <w:t>Vaikka kehitimme cross-platform sovelluksen, jäi kuitenkin toisen alustan eli iOS:n testaus todella vähäiseksi. Tämä johtui suureksi osaksi siitä, että emme omistaneet laitteita, joilla iOS pyörii. Tästä huolimatta otimme kehityksessä molemmat alustat huomioon. Tulevaisuudessa iOS:n testaus pyritään maksimoimaan.</w:t>
      </w:r>
    </w:p>
    <w:p w:rsidR="00ED58FD" w:rsidRDefault="00921462" w:rsidP="00921462">
      <w:pPr>
        <w:pStyle w:val="Heading2"/>
      </w:pPr>
      <w:r>
        <w:t>Muut</w:t>
      </w:r>
    </w:p>
    <w:p w:rsidR="00BD36A0" w:rsidRDefault="005971BF" w:rsidP="005971BF">
      <w:r>
        <w:t>Kurssin aikana oli monta eri projektia päällekkäin, joten projektin teko ei ollut säännöllistä vaan sitä tehtiin harvemmin, mutta iso määrä kerralla, joka tietenkin oli kuormittavampaa kuin rauhallisesti edeten. Kuitenkin projekti eteni hyvällä mallilla eteenpäin.</w:t>
      </w:r>
    </w:p>
    <w:p w:rsidR="00BD36A0" w:rsidRDefault="00BD36A0">
      <w:pPr>
        <w:spacing w:before="0" w:line="259" w:lineRule="auto"/>
      </w:pPr>
      <w:r>
        <w:br w:type="page"/>
      </w:r>
    </w:p>
    <w:p w:rsidR="00ED58FD" w:rsidRDefault="00ED58FD" w:rsidP="00ED58FD">
      <w:pPr>
        <w:pStyle w:val="Heading1"/>
      </w:pPr>
      <w:r>
        <w:lastRenderedPageBreak/>
        <w:t>Yhteenveto</w:t>
      </w:r>
    </w:p>
    <w:p w:rsidR="00F12390" w:rsidRDefault="00ED58FD" w:rsidP="00F12390">
      <w:pPr>
        <w:pStyle w:val="Heading2"/>
      </w:pPr>
      <w:r>
        <w:t>Keskeiset opit</w:t>
      </w:r>
    </w:p>
    <w:p w:rsidR="008C76EF" w:rsidRPr="008C76EF" w:rsidRDefault="0029187E" w:rsidP="008C76EF">
      <w:r w:rsidRPr="00BD36A0">
        <w:t>Jokaiselle ryhmän jäsenelle tuli arvokasta full-stack, cross-platform</w:t>
      </w:r>
      <w:r w:rsidR="00437741" w:rsidRPr="00BD36A0">
        <w:t xml:space="preserve"> kokemusta mobiilikehityksen saralta.</w:t>
      </w:r>
      <w:r w:rsidRPr="00BD36A0">
        <w:t xml:space="preserve"> </w:t>
      </w:r>
      <w:r w:rsidR="00BD36A0">
        <w:t xml:space="preserve"> </w:t>
      </w:r>
      <w:r w:rsidRPr="00BD36A0">
        <w:t>Ryhmän jäsenet saivat runsaasti oppia JavaScriptistä ja React Nativesta</w:t>
      </w:r>
      <w:r w:rsidR="00BD36A0" w:rsidRPr="00BD36A0">
        <w:t xml:space="preserve"> </w:t>
      </w:r>
      <w:r w:rsidR="00437741" w:rsidRPr="00BD36A0">
        <w:t>Harjaannutimme myös jo olemassa olevia r</w:t>
      </w:r>
      <w:r w:rsidR="008C76EF" w:rsidRPr="00BD36A0">
        <w:t xml:space="preserve">yhmätyöskentely </w:t>
      </w:r>
      <w:r w:rsidR="00437741" w:rsidRPr="00BD36A0">
        <w:t xml:space="preserve">taitoja </w:t>
      </w:r>
      <w:r w:rsidR="008C76EF" w:rsidRPr="00BD36A0">
        <w:t>Projektissa tuli kertauksena Gitin käyttöä ja uutena työkaluna npm, jonka käyttö oli helppoa ja yksinkertaista.</w:t>
      </w:r>
    </w:p>
    <w:p w:rsidR="00ED58FD" w:rsidRDefault="00ED58FD" w:rsidP="00ED58FD">
      <w:pPr>
        <w:pStyle w:val="Heading2"/>
      </w:pPr>
      <w:r>
        <w:t>Itsearviointi</w:t>
      </w:r>
    </w:p>
    <w:p w:rsidR="008C76EF" w:rsidRDefault="008C76EF" w:rsidP="008C76EF">
      <w:r>
        <w:t>Ryhmätyöskentely oli toimivaa ja lisäksi työnjako ja eri tehtävien hallinta hoitui asiallisesti.</w:t>
      </w:r>
    </w:p>
    <w:p w:rsidR="008C76EF" w:rsidRPr="0029187E" w:rsidRDefault="008C76EF" w:rsidP="008C76EF">
      <w:r>
        <w:t>Suunnitelman laatiminen hoitui rakentavasti ilman ongelmia ja suu</w:t>
      </w:r>
      <w:r w:rsidR="008E0E3B">
        <w:t>nnitelman noudattaminen onnistui</w:t>
      </w:r>
      <w:r>
        <w:t>. Suunnitelmassa oli selkeästi määritety</w:t>
      </w:r>
      <w:r w:rsidR="008E0E3B">
        <w:t>t tavoitteet, ominaisuudet ja sovelluksen rakenne.</w:t>
      </w:r>
    </w:p>
    <w:p w:rsidR="008C76EF" w:rsidRDefault="00330AE9" w:rsidP="008C76EF">
      <w:r>
        <w:t xml:space="preserve">Ryhmänjäsenet olivat kiinnostuneita ja </w:t>
      </w:r>
      <w:r w:rsidR="008E0E3B">
        <w:t>motivoituneita oppimaan, sekä työskentelemään</w:t>
      </w:r>
      <w:r>
        <w:t>, joten sovelluksen kehittäminen oli mieluisaa ja erittäin opettavaista jokaiselle.</w:t>
      </w:r>
    </w:p>
    <w:p w:rsidR="008E0E3B" w:rsidRDefault="00330AE9" w:rsidP="008C76EF">
      <w:r>
        <w:t>Lopputulos vastasi suunniteltua tuotosta, joten siitä voi olla erittäin tyytyväinen.</w:t>
      </w:r>
      <w:r w:rsidR="008E0E3B">
        <w:t xml:space="preserve"> Kaikki suunnitellut ominaisuudet saa</w:t>
      </w:r>
      <w:r w:rsidR="0029187E">
        <w:t>tiin tehtyä ajallaan ja kokonaisuus on toimiva.</w:t>
      </w:r>
    </w:p>
    <w:p w:rsidR="009D4580" w:rsidRPr="008C76EF" w:rsidRDefault="009D4580" w:rsidP="008C76EF">
      <w:r>
        <w:t xml:space="preserve">Aikataulutuksessa on reilusti paranneltavaa. Säännöllinen työskentely tekisi projektista sujuvamman. Aikataulujen tarkempi noudattaminen myös auttaisi esimerkiksi projektisuunnitelman palauttamisessa ajallaan, mikä oli melkein unohdettu tekemisen keskellä ja muiden kurssien painaessa. </w:t>
      </w:r>
    </w:p>
    <w:p w:rsidR="0074457F" w:rsidRPr="0074457F" w:rsidRDefault="00BD285C" w:rsidP="0074457F">
      <w:pPr>
        <w:pStyle w:val="Heading2"/>
      </w:pPr>
      <w:r>
        <w:lastRenderedPageBreak/>
        <w:t>Arvosanaehdotukset</w:t>
      </w:r>
    </w:p>
    <w:p w:rsidR="0074457F" w:rsidRDefault="009D4580" w:rsidP="0074457F">
      <w:r>
        <w:t>Koodin ja kokonaisuuden osalta projekti olisi mielestämme 4-5 arvoinen, mutta aikataulutus, myöhäinen projektisuunnitelman palauttaminen ja resurssien käytössä olisi paranneltavaa, joten sopiva lopullinen arvosana mielestämme olisi 3.</w:t>
      </w:r>
    </w:p>
    <w:p w:rsidR="0074457F" w:rsidRDefault="0074457F" w:rsidP="0074457F">
      <w:pPr>
        <w:pStyle w:val="NumeroimatonHeading1"/>
      </w:pPr>
      <w:r>
        <w:t>Kuvat</w:t>
      </w:r>
    </w:p>
    <w:p w:rsidR="0074457F" w:rsidRDefault="0074457F" w:rsidP="0074457F">
      <w:pPr>
        <w:pStyle w:val="NumeroimatonHeading1"/>
      </w:pPr>
      <w:r w:rsidRPr="0074457F">
        <w:drawing>
          <wp:inline distT="0" distB="0" distL="0" distR="0">
            <wp:extent cx="1898806" cy="3375660"/>
            <wp:effectExtent l="0" t="0" r="6350" b="0"/>
            <wp:docPr id="1" name="Picture 1" descr="C:\Users\Artur\Desktop\Screenshot_2017-12-13-09-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Desktop\Screenshot_2017-12-13-09-08-2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3338" cy="3383718"/>
                    </a:xfrm>
                    <a:prstGeom prst="rect">
                      <a:avLst/>
                    </a:prstGeom>
                    <a:noFill/>
                    <a:ln>
                      <a:noFill/>
                    </a:ln>
                  </pic:spPr>
                </pic:pic>
              </a:graphicData>
            </a:graphic>
          </wp:inline>
        </w:drawing>
      </w:r>
      <w:r w:rsidRPr="0074457F">
        <w:rPr>
          <w:noProof/>
          <w:sz w:val="16"/>
          <w:lang w:val="en-US"/>
        </w:rPr>
        <w:drawing>
          <wp:inline distT="0" distB="0" distL="0" distR="0" wp14:anchorId="62CC068B" wp14:editId="4823E2DB">
            <wp:extent cx="1832372" cy="3257550"/>
            <wp:effectExtent l="0" t="0" r="0" b="0"/>
            <wp:docPr id="2" name="Picture 2" descr="C:\Users\Artur\Desktop\Screenshot_2017-12-13-09-0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ur\Desktop\Screenshot_2017-12-13-09-08-1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6175" cy="3264311"/>
                    </a:xfrm>
                    <a:prstGeom prst="rect">
                      <a:avLst/>
                    </a:prstGeom>
                    <a:noFill/>
                    <a:ln>
                      <a:noFill/>
                    </a:ln>
                  </pic:spPr>
                </pic:pic>
              </a:graphicData>
            </a:graphic>
          </wp:inline>
        </w:drawing>
      </w:r>
    </w:p>
    <w:p w:rsidR="0074457F" w:rsidRDefault="0074457F" w:rsidP="0074457F">
      <w:pPr>
        <w:rPr>
          <w:sz w:val="16"/>
        </w:rPr>
      </w:pPr>
      <w:r w:rsidRPr="0074457F">
        <w:rPr>
          <w:noProof/>
          <w:sz w:val="16"/>
          <w:lang w:val="en-US"/>
        </w:rPr>
        <w:drawing>
          <wp:inline distT="0" distB="0" distL="0" distR="0">
            <wp:extent cx="1688696" cy="3002126"/>
            <wp:effectExtent l="0" t="0" r="6985" b="8255"/>
            <wp:docPr id="3" name="Picture 3" descr="C:\Users\Artur\Desktop\Screenshot_2017-12-13-09-0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ur\Desktop\Screenshot_2017-12-13-09-08-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8007" cy="3018679"/>
                    </a:xfrm>
                    <a:prstGeom prst="rect">
                      <a:avLst/>
                    </a:prstGeom>
                    <a:noFill/>
                    <a:ln>
                      <a:noFill/>
                    </a:ln>
                  </pic:spPr>
                </pic:pic>
              </a:graphicData>
            </a:graphic>
          </wp:inline>
        </w:drawing>
      </w:r>
      <w:r w:rsidRPr="0074457F">
        <w:rPr>
          <w:noProof/>
          <w:sz w:val="16"/>
          <w:lang w:val="en-US"/>
        </w:rPr>
        <w:drawing>
          <wp:inline distT="0" distB="0" distL="0" distR="0">
            <wp:extent cx="1692910" cy="3009617"/>
            <wp:effectExtent l="0" t="0" r="2540" b="635"/>
            <wp:docPr id="4" name="Picture 4" descr="C:\Users\Artur\Desktop\Screenshot_2017-12-13-09-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tur\Desktop\Screenshot_2017-12-13-09-07-0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7002" cy="3016892"/>
                    </a:xfrm>
                    <a:prstGeom prst="rect">
                      <a:avLst/>
                    </a:prstGeom>
                    <a:noFill/>
                    <a:ln>
                      <a:noFill/>
                    </a:ln>
                  </pic:spPr>
                </pic:pic>
              </a:graphicData>
            </a:graphic>
          </wp:inline>
        </w:drawing>
      </w:r>
    </w:p>
    <w:p w:rsidR="0074457F" w:rsidRDefault="0074457F" w:rsidP="0074457F">
      <w:pPr>
        <w:rPr>
          <w:sz w:val="16"/>
        </w:rPr>
      </w:pPr>
      <w:r w:rsidRPr="0074457F">
        <w:rPr>
          <w:noProof/>
          <w:sz w:val="16"/>
          <w:lang w:val="en-US"/>
        </w:rPr>
        <w:lastRenderedPageBreak/>
        <w:drawing>
          <wp:inline distT="0" distB="0" distL="0" distR="0">
            <wp:extent cx="2057400" cy="3657600"/>
            <wp:effectExtent l="0" t="0" r="0" b="0"/>
            <wp:docPr id="5" name="Picture 5" descr="C:\Users\Artur\Desktop\Screenshot_2017-12-13-09-0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ur\Desktop\Screenshot_2017-12-13-09-06-2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0987" cy="3663977"/>
                    </a:xfrm>
                    <a:prstGeom prst="rect">
                      <a:avLst/>
                    </a:prstGeom>
                    <a:noFill/>
                    <a:ln>
                      <a:noFill/>
                    </a:ln>
                  </pic:spPr>
                </pic:pic>
              </a:graphicData>
            </a:graphic>
          </wp:inline>
        </w:drawing>
      </w:r>
      <w:r w:rsidRPr="0074457F">
        <w:rPr>
          <w:noProof/>
          <w:sz w:val="16"/>
          <w:lang w:val="en-US"/>
        </w:rPr>
        <w:drawing>
          <wp:inline distT="0" distB="0" distL="0" distR="0">
            <wp:extent cx="2057400" cy="3657600"/>
            <wp:effectExtent l="0" t="0" r="0" b="0"/>
            <wp:docPr id="9" name="Picture 9" descr="C:\Users\Artur\Desktop\Screenshot_2017-12-13-09-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ur\Desktop\Screenshot_2017-12-13-09-06-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8083" cy="3658814"/>
                    </a:xfrm>
                    <a:prstGeom prst="rect">
                      <a:avLst/>
                    </a:prstGeom>
                    <a:noFill/>
                    <a:ln>
                      <a:noFill/>
                    </a:ln>
                  </pic:spPr>
                </pic:pic>
              </a:graphicData>
            </a:graphic>
          </wp:inline>
        </w:drawing>
      </w:r>
    </w:p>
    <w:p w:rsidR="0074457F" w:rsidRPr="0074457F" w:rsidRDefault="0074457F" w:rsidP="0074457F">
      <w:pPr>
        <w:rPr>
          <w:sz w:val="16"/>
        </w:rPr>
      </w:pPr>
      <w:bookmarkStart w:id="1" w:name="_GoBack"/>
      <w:r w:rsidRPr="0074457F">
        <w:rPr>
          <w:noProof/>
          <w:sz w:val="16"/>
          <w:lang w:val="en-US"/>
        </w:rPr>
        <w:drawing>
          <wp:inline distT="0" distB="0" distL="0" distR="0">
            <wp:extent cx="2024936" cy="3599885"/>
            <wp:effectExtent l="0" t="0" r="0" b="635"/>
            <wp:docPr id="10" name="Picture 10" descr="C:\Users\Artur\Desktop\Screenshot_2017-12-13-09-0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ur\Desktop\Screenshot_2017-12-13-09-05-4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4447" cy="3634572"/>
                    </a:xfrm>
                    <a:prstGeom prst="rect">
                      <a:avLst/>
                    </a:prstGeom>
                    <a:noFill/>
                    <a:ln>
                      <a:noFill/>
                    </a:ln>
                  </pic:spPr>
                </pic:pic>
              </a:graphicData>
            </a:graphic>
          </wp:inline>
        </w:drawing>
      </w:r>
      <w:bookmarkEnd w:id="1"/>
      <w:r w:rsidRPr="0074457F">
        <w:rPr>
          <w:noProof/>
          <w:sz w:val="16"/>
          <w:lang w:val="en-US"/>
        </w:rPr>
        <w:drawing>
          <wp:inline distT="0" distB="0" distL="0" distR="0">
            <wp:extent cx="2024884" cy="3602763"/>
            <wp:effectExtent l="0" t="0" r="0" b="0"/>
            <wp:docPr id="11" name="Picture 11" descr="C:\Users\Artur\Desktop\Screenshot_2017-12-13-09-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ur\Desktop\Screenshot_2017-12-13-09-05-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4884" cy="3602763"/>
                    </a:xfrm>
                    <a:prstGeom prst="rect">
                      <a:avLst/>
                    </a:prstGeom>
                    <a:noFill/>
                    <a:ln>
                      <a:noFill/>
                    </a:ln>
                  </pic:spPr>
                </pic:pic>
              </a:graphicData>
            </a:graphic>
          </wp:inline>
        </w:drawing>
      </w:r>
    </w:p>
    <w:sectPr w:rsidR="0074457F" w:rsidRPr="0074457F" w:rsidSect="00CB073F">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3D5" w:rsidRDefault="00D063D5" w:rsidP="00223759">
      <w:pPr>
        <w:spacing w:before="0" w:after="0" w:line="240" w:lineRule="auto"/>
      </w:pPr>
      <w:r>
        <w:separator/>
      </w:r>
    </w:p>
  </w:endnote>
  <w:endnote w:type="continuationSeparator" w:id="0">
    <w:p w:rsidR="00D063D5" w:rsidRDefault="00D063D5" w:rsidP="002237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759" w:rsidRDefault="009370DB" w:rsidP="009370DB">
    <w:pPr>
      <w:pStyle w:val="Footer"/>
      <w:ind w:left="-142"/>
    </w:pPr>
    <w:r w:rsidRPr="009370DB">
      <w:rPr>
        <w:noProof/>
        <w:lang w:val="en-US"/>
      </w:rPr>
      <w:drawing>
        <wp:inline distT="0" distB="0" distL="0" distR="0" wp14:anchorId="11C4905B" wp14:editId="3CE2A842">
          <wp:extent cx="3160800" cy="583200"/>
          <wp:effectExtent l="0" t="0" r="1905" b="7620"/>
          <wp:docPr id="7" name="Picture 5"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759" w:rsidRDefault="00223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3D5" w:rsidRDefault="00D063D5" w:rsidP="00223759">
      <w:pPr>
        <w:spacing w:before="0" w:after="0" w:line="240" w:lineRule="auto"/>
      </w:pPr>
      <w:r>
        <w:separator/>
      </w:r>
    </w:p>
  </w:footnote>
  <w:footnote w:type="continuationSeparator" w:id="0">
    <w:p w:rsidR="00D063D5" w:rsidRDefault="00D063D5" w:rsidP="0022375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759" w:rsidRDefault="00483AC2" w:rsidP="00CB073F">
    <w:pPr>
      <w:pStyle w:val="KansiHeader"/>
    </w:pPr>
    <w:r>
      <w:rPr>
        <w:noProof/>
        <w:lang w:val="en-US"/>
      </w:rPr>
      <mc:AlternateContent>
        <mc:Choice Requires="wps">
          <w:drawing>
            <wp:anchor distT="0" distB="0" distL="114300" distR="114300" simplePos="0" relativeHeight="251659264" behindDoc="0" locked="0" layoutInCell="1" allowOverlap="1" wp14:anchorId="4FA0C0F3" wp14:editId="6516F85A">
              <wp:simplePos x="0" y="0"/>
              <wp:positionH relativeFrom="page">
                <wp:posOffset>720090</wp:posOffset>
              </wp:positionH>
              <wp:positionV relativeFrom="page">
                <wp:posOffset>763270</wp:posOffset>
              </wp:positionV>
              <wp:extent cx="342265" cy="925893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265" cy="9258935"/>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A3370"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" fillcolor="#005a7d" stroked="f" strokeweight="1pt">
              <v:path arrowok="t"/>
              <w10:wrap anchorx="page" anchory="page"/>
            </v:rect>
          </w:pict>
        </mc:Fallback>
      </mc:AlternateContent>
    </w:r>
    <w:r w:rsidR="00B9732B" w:rsidRPr="00B9732B">
      <w:rPr>
        <w:noProof/>
        <w:lang w:val="en-US"/>
      </w:rPr>
      <w:drawing>
        <wp:inline distT="0" distB="0" distL="0" distR="0" wp14:anchorId="3D4278E0" wp14:editId="3A23FD98">
          <wp:extent cx="2106000" cy="622800"/>
          <wp:effectExtent l="0" t="0" r="0" b="6350"/>
          <wp:docPr id="6" name="Picture 1" descr="http://batman.jamk.fi/~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759" w:rsidRDefault="00CB073F">
    <w:pPr>
      <w:pStyle w:val="Header"/>
    </w:pPr>
    <w:r>
      <w:fldChar w:fldCharType="begin"/>
    </w:r>
    <w:r>
      <w:instrText xml:space="preserve"> PAGE   \* MERGEFORMAT </w:instrText>
    </w:r>
    <w:r>
      <w:fldChar w:fldCharType="separate"/>
    </w:r>
    <w:r w:rsidR="0074457F">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6CCB"/>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FC7ED9"/>
    <w:multiLevelType w:val="hybridMultilevel"/>
    <w:tmpl w:val="3F16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A1B42"/>
    <w:multiLevelType w:val="hybridMultilevel"/>
    <w:tmpl w:val="CA5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C552F"/>
    <w:multiLevelType w:val="hybridMultilevel"/>
    <w:tmpl w:val="5EEA96C2"/>
    <w:lvl w:ilvl="0" w:tplc="2990E16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88444B4"/>
    <w:multiLevelType w:val="hybridMultilevel"/>
    <w:tmpl w:val="02C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A4C72"/>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8222F7A"/>
    <w:multiLevelType w:val="hybridMultilevel"/>
    <w:tmpl w:val="319A3934"/>
    <w:lvl w:ilvl="0" w:tplc="CB38B47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0E"/>
    <w:rsid w:val="000222B7"/>
    <w:rsid w:val="00024E90"/>
    <w:rsid w:val="00040C8D"/>
    <w:rsid w:val="0007742E"/>
    <w:rsid w:val="001D0457"/>
    <w:rsid w:val="001D0E88"/>
    <w:rsid w:val="00201A77"/>
    <w:rsid w:val="002035AE"/>
    <w:rsid w:val="002121A9"/>
    <w:rsid w:val="00221B2B"/>
    <w:rsid w:val="00223759"/>
    <w:rsid w:val="00242BCB"/>
    <w:rsid w:val="0029187E"/>
    <w:rsid w:val="002D2743"/>
    <w:rsid w:val="002F2A6C"/>
    <w:rsid w:val="00330AE9"/>
    <w:rsid w:val="0034327C"/>
    <w:rsid w:val="003D200B"/>
    <w:rsid w:val="003E5386"/>
    <w:rsid w:val="00414F40"/>
    <w:rsid w:val="00437741"/>
    <w:rsid w:val="00461697"/>
    <w:rsid w:val="00483AC2"/>
    <w:rsid w:val="004C3B65"/>
    <w:rsid w:val="004C563C"/>
    <w:rsid w:val="004C7A17"/>
    <w:rsid w:val="00566D7C"/>
    <w:rsid w:val="005971BF"/>
    <w:rsid w:val="005B0209"/>
    <w:rsid w:val="006051D5"/>
    <w:rsid w:val="00720BFA"/>
    <w:rsid w:val="00740DD2"/>
    <w:rsid w:val="0074457F"/>
    <w:rsid w:val="007B4C16"/>
    <w:rsid w:val="00813091"/>
    <w:rsid w:val="00836A0E"/>
    <w:rsid w:val="0084002F"/>
    <w:rsid w:val="00894719"/>
    <w:rsid w:val="008C76EF"/>
    <w:rsid w:val="008D2492"/>
    <w:rsid w:val="008D793F"/>
    <w:rsid w:val="008E0E3B"/>
    <w:rsid w:val="009038FF"/>
    <w:rsid w:val="00903E11"/>
    <w:rsid w:val="00921462"/>
    <w:rsid w:val="009370DB"/>
    <w:rsid w:val="00944319"/>
    <w:rsid w:val="00964327"/>
    <w:rsid w:val="009D30CC"/>
    <w:rsid w:val="009D4580"/>
    <w:rsid w:val="009D5226"/>
    <w:rsid w:val="009F7424"/>
    <w:rsid w:val="00A25DF1"/>
    <w:rsid w:val="00A336B1"/>
    <w:rsid w:val="00A73940"/>
    <w:rsid w:val="00A845E8"/>
    <w:rsid w:val="00B53C7C"/>
    <w:rsid w:val="00B62D96"/>
    <w:rsid w:val="00B74555"/>
    <w:rsid w:val="00B86232"/>
    <w:rsid w:val="00B9732B"/>
    <w:rsid w:val="00BD285C"/>
    <w:rsid w:val="00BD36A0"/>
    <w:rsid w:val="00C56045"/>
    <w:rsid w:val="00C60A75"/>
    <w:rsid w:val="00CB073F"/>
    <w:rsid w:val="00D063D5"/>
    <w:rsid w:val="00D77E07"/>
    <w:rsid w:val="00DD4F68"/>
    <w:rsid w:val="00DE4C26"/>
    <w:rsid w:val="00E23635"/>
    <w:rsid w:val="00E51C54"/>
    <w:rsid w:val="00E83F4B"/>
    <w:rsid w:val="00EA71AD"/>
    <w:rsid w:val="00ED58FD"/>
    <w:rsid w:val="00F12390"/>
    <w:rsid w:val="00F61770"/>
    <w:rsid w:val="00FB1049"/>
    <w:rsid w:val="00FB76A3"/>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2C5C0A-1D13-4871-84B1-D429A07E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77"/>
    <w:pPr>
      <w:spacing w:before="240" w:line="360" w:lineRule="auto"/>
    </w:pPr>
    <w:rPr>
      <w:sz w:val="24"/>
    </w:rPr>
  </w:style>
  <w:style w:type="paragraph" w:styleId="Heading1">
    <w:name w:val="heading 1"/>
    <w:basedOn w:val="Normal"/>
    <w:next w:val="Normal"/>
    <w:link w:val="Heading1Char"/>
    <w:uiPriority w:val="9"/>
    <w:qFormat/>
    <w:rsid w:val="006051D5"/>
    <w:pPr>
      <w:keepNext/>
      <w:keepLines/>
      <w:numPr>
        <w:numId w:val="2"/>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qFormat/>
    <w:rsid w:val="006051D5"/>
    <w:pPr>
      <w:keepNext/>
      <w:keepLines/>
      <w:numPr>
        <w:ilvl w:val="1"/>
        <w:numId w:val="2"/>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qFormat/>
    <w:rsid w:val="006051D5"/>
    <w:pPr>
      <w:keepNext/>
      <w:keepLines/>
      <w:numPr>
        <w:ilvl w:val="2"/>
        <w:numId w:val="2"/>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qFormat/>
    <w:rsid w:val="00201A7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qFormat/>
    <w:rsid w:val="00201A7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qFormat/>
    <w:rsid w:val="00201A7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01A7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01A7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01A7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qFormat/>
    <w:rsid w:val="006051D5"/>
    <w:pPr>
      <w:spacing w:after="0" w:line="240" w:lineRule="auto"/>
    </w:pPr>
  </w:style>
  <w:style w:type="character" w:customStyle="1" w:styleId="Heading1Char">
    <w:name w:val="Heading 1 Char"/>
    <w:basedOn w:val="DefaultParagraphFont"/>
    <w:link w:val="Heading1"/>
    <w:uiPriority w:val="9"/>
    <w:rsid w:val="006051D5"/>
    <w:rPr>
      <w:rFonts w:asciiTheme="majorHAnsi" w:eastAsiaTheme="majorEastAsia" w:hAnsiTheme="majorHAnsi" w:cstheme="majorBidi"/>
      <w:b/>
      <w:color w:val="000000" w:themeColor="text1"/>
      <w:sz w:val="36"/>
      <w:szCs w:val="32"/>
    </w:rPr>
  </w:style>
  <w:style w:type="paragraph" w:styleId="Title">
    <w:name w:val="Title"/>
    <w:basedOn w:val="Normal"/>
    <w:next w:val="Normal"/>
    <w:link w:val="TitleChar"/>
    <w:uiPriority w:val="10"/>
    <w:semiHidden/>
    <w:qFormat/>
    <w:rsid w:val="00605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6051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51D5"/>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6051D5"/>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qFormat/>
    <w:rsid w:val="00201A77"/>
    <w:pPr>
      <w:spacing w:before="0" w:after="200" w:line="240" w:lineRule="auto"/>
    </w:pPr>
    <w:rPr>
      <w:iCs/>
      <w:color w:val="000000" w:themeColor="text1"/>
      <w:szCs w:val="18"/>
    </w:rPr>
  </w:style>
  <w:style w:type="paragraph" w:styleId="TOC1">
    <w:name w:val="toc 1"/>
    <w:basedOn w:val="Normal"/>
    <w:next w:val="Normal"/>
    <w:autoRedefine/>
    <w:uiPriority w:val="39"/>
    <w:rsid w:val="00201A77"/>
    <w:pPr>
      <w:spacing w:after="0"/>
    </w:pPr>
    <w:rPr>
      <w:b/>
    </w:rPr>
  </w:style>
  <w:style w:type="paragraph" w:styleId="TOC2">
    <w:name w:val="toc 2"/>
    <w:basedOn w:val="Normal"/>
    <w:next w:val="Normal"/>
    <w:autoRedefine/>
    <w:uiPriority w:val="39"/>
    <w:rsid w:val="00201A77"/>
    <w:pPr>
      <w:spacing w:before="0" w:after="0"/>
      <w:ind w:left="238"/>
    </w:pPr>
  </w:style>
  <w:style w:type="paragraph" w:styleId="TOC3">
    <w:name w:val="toc 3"/>
    <w:basedOn w:val="Normal"/>
    <w:next w:val="Normal"/>
    <w:autoRedefine/>
    <w:uiPriority w:val="39"/>
    <w:rsid w:val="001D0457"/>
    <w:pPr>
      <w:tabs>
        <w:tab w:val="left" w:pos="1320"/>
        <w:tab w:val="right" w:leader="dot" w:pos="8324"/>
      </w:tabs>
      <w:spacing w:before="0" w:after="0" w:line="240" w:lineRule="auto"/>
      <w:ind w:left="482"/>
    </w:pPr>
  </w:style>
  <w:style w:type="paragraph" w:styleId="TOCHeading">
    <w:name w:val="TOC Heading"/>
    <w:basedOn w:val="Heading1"/>
    <w:next w:val="Normal"/>
    <w:uiPriority w:val="39"/>
    <w:qFormat/>
    <w:rsid w:val="00201A77"/>
    <w:pPr>
      <w:numPr>
        <w:numId w:val="0"/>
      </w:numPr>
      <w:spacing w:before="240"/>
      <w:outlineLvl w:val="9"/>
    </w:pPr>
  </w:style>
  <w:style w:type="paragraph" w:styleId="Header">
    <w:name w:val="header"/>
    <w:basedOn w:val="Normal"/>
    <w:link w:val="HeaderChar"/>
    <w:uiPriority w:val="99"/>
    <w:rsid w:val="00201A77"/>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201A77"/>
    <w:rPr>
      <w:sz w:val="24"/>
    </w:rPr>
  </w:style>
  <w:style w:type="character" w:customStyle="1" w:styleId="Heading4Char">
    <w:name w:val="Heading 4 Char"/>
    <w:basedOn w:val="DefaultParagraphFont"/>
    <w:link w:val="Heading4"/>
    <w:uiPriority w:val="9"/>
    <w:semiHidden/>
    <w:rsid w:val="00201A7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01A7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01A7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01A7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01A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1A77"/>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201A77"/>
    <w:pPr>
      <w:keepNext/>
      <w:spacing w:line="240" w:lineRule="auto"/>
    </w:pPr>
  </w:style>
  <w:style w:type="paragraph" w:customStyle="1" w:styleId="Kappaleotsikko">
    <w:name w:val="Kappaleotsikko"/>
    <w:basedOn w:val="Normal"/>
    <w:qFormat/>
    <w:rsid w:val="003D200B"/>
    <w:pPr>
      <w:keepNext/>
    </w:pPr>
    <w:rPr>
      <w:b/>
    </w:rPr>
  </w:style>
  <w:style w:type="paragraph" w:customStyle="1" w:styleId="NumeroimatonHeading1">
    <w:name w:val="Numeroimaton Heading 1"/>
    <w:basedOn w:val="Heading1"/>
    <w:qFormat/>
    <w:rsid w:val="003D200B"/>
    <w:pPr>
      <w:numPr>
        <w:numId w:val="0"/>
      </w:numPr>
    </w:pPr>
  </w:style>
  <w:style w:type="paragraph" w:customStyle="1" w:styleId="Lainaus1">
    <w:name w:val="Lainaus1"/>
    <w:basedOn w:val="Normal"/>
    <w:qFormat/>
    <w:rsid w:val="003D200B"/>
    <w:pPr>
      <w:spacing w:line="240" w:lineRule="auto"/>
      <w:ind w:left="1304"/>
    </w:pPr>
    <w:rPr>
      <w:i/>
    </w:rPr>
  </w:style>
  <w:style w:type="paragraph" w:customStyle="1" w:styleId="Lhdeluettelo1">
    <w:name w:val="Lähdeluettelo1"/>
    <w:basedOn w:val="Normal"/>
    <w:qFormat/>
    <w:rsid w:val="003D200B"/>
    <w:pPr>
      <w:spacing w:line="240" w:lineRule="auto"/>
    </w:pPr>
  </w:style>
  <w:style w:type="paragraph" w:customStyle="1" w:styleId="KansiHeader">
    <w:name w:val="Kansi Header"/>
    <w:basedOn w:val="Header"/>
    <w:qFormat/>
    <w:rsid w:val="00223759"/>
    <w:pPr>
      <w:jc w:val="left"/>
    </w:pPr>
  </w:style>
  <w:style w:type="paragraph" w:customStyle="1" w:styleId="Kansi26">
    <w:name w:val="Kansi 26"/>
    <w:basedOn w:val="Normal"/>
    <w:qFormat/>
    <w:rsid w:val="00223759"/>
    <w:pPr>
      <w:spacing w:before="0" w:after="0" w:line="276" w:lineRule="auto"/>
    </w:pPr>
    <w:rPr>
      <w:b/>
      <w:sz w:val="52"/>
    </w:rPr>
  </w:style>
  <w:style w:type="paragraph" w:customStyle="1" w:styleId="Kansi18">
    <w:name w:val="Kansi 18"/>
    <w:basedOn w:val="Normal"/>
    <w:qFormat/>
    <w:rsid w:val="00223759"/>
    <w:pPr>
      <w:spacing w:before="0" w:after="0" w:line="276" w:lineRule="auto"/>
    </w:pPr>
    <w:rPr>
      <w:b/>
      <w:sz w:val="36"/>
    </w:rPr>
  </w:style>
  <w:style w:type="paragraph" w:customStyle="1" w:styleId="kansi14">
    <w:name w:val="kansi 14"/>
    <w:basedOn w:val="Normal"/>
    <w:qFormat/>
    <w:rsid w:val="00223759"/>
    <w:pPr>
      <w:spacing w:before="0" w:after="0" w:line="240" w:lineRule="auto"/>
    </w:pPr>
    <w:rPr>
      <w:sz w:val="28"/>
    </w:rPr>
  </w:style>
  <w:style w:type="paragraph" w:styleId="Footer">
    <w:name w:val="footer"/>
    <w:basedOn w:val="Normal"/>
    <w:link w:val="FooterChar"/>
    <w:uiPriority w:val="99"/>
    <w:unhideWhenUsed/>
    <w:rsid w:val="0022375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23759"/>
    <w:rPr>
      <w:sz w:val="24"/>
    </w:rPr>
  </w:style>
  <w:style w:type="paragraph" w:styleId="BalloonText">
    <w:name w:val="Balloon Text"/>
    <w:basedOn w:val="Normal"/>
    <w:link w:val="BalloonTextChar"/>
    <w:uiPriority w:val="99"/>
    <w:semiHidden/>
    <w:unhideWhenUsed/>
    <w:rsid w:val="00836A0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A0E"/>
    <w:rPr>
      <w:rFonts w:ascii="Tahoma" w:hAnsi="Tahoma" w:cs="Tahoma"/>
      <w:sz w:val="16"/>
      <w:szCs w:val="16"/>
    </w:rPr>
  </w:style>
  <w:style w:type="character" w:styleId="Hyperlink">
    <w:name w:val="Hyperlink"/>
    <w:basedOn w:val="DefaultParagraphFont"/>
    <w:uiPriority w:val="99"/>
    <w:unhideWhenUsed/>
    <w:rsid w:val="00836A0E"/>
    <w:rPr>
      <w:color w:val="5B9BD5" w:themeColor="accent1"/>
      <w:u w:val="single"/>
    </w:rPr>
  </w:style>
  <w:style w:type="paragraph" w:styleId="ListParagraph">
    <w:name w:val="List Paragraph"/>
    <w:basedOn w:val="Normal"/>
    <w:uiPriority w:val="34"/>
    <w:semiHidden/>
    <w:qFormat/>
    <w:rsid w:val="00EA71AD"/>
    <w:pPr>
      <w:ind w:left="720"/>
      <w:contextualSpacing/>
    </w:pPr>
  </w:style>
  <w:style w:type="table" w:styleId="TableGrid">
    <w:name w:val="Table Grid"/>
    <w:basedOn w:val="TableNormal"/>
    <w:uiPriority w:val="39"/>
    <w:rsid w:val="0002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K_04\AppData\Local\Temp\JAMK_raportointi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C37FE-2EE8-408B-B6B8-A4E714CDD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JAMK_raportointimalli.dotx</Template>
  <TotalTime>352</TotalTime>
  <Pages>7</Pages>
  <Words>970</Words>
  <Characters>5534</Characters>
  <Application>Microsoft Office Word</Application>
  <DocSecurity>0</DocSecurity>
  <Lines>46</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Bittium</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JAMK_04</dc:creator>
  <cp:lastModifiedBy>Artur Veselovski</cp:lastModifiedBy>
  <cp:revision>10</cp:revision>
  <dcterms:created xsi:type="dcterms:W3CDTF">2017-12-12T13:44:00Z</dcterms:created>
  <dcterms:modified xsi:type="dcterms:W3CDTF">2017-12-13T07:24:00Z</dcterms:modified>
</cp:coreProperties>
</file>